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F5378D" w14:textId="1C5BEFB1" w:rsidR="006A5CE8" w:rsidRDefault="0047102C" w:rsidP="0090646F">
      <w:pPr>
        <w:pStyle w:val="Otsikko1"/>
      </w:pPr>
      <w:r>
        <w:t>Tehtävä 1</w:t>
      </w:r>
    </w:p>
    <w:p w14:paraId="487F4281" w14:textId="1AF72AE8" w:rsidR="00AC52E3" w:rsidRDefault="00AC52E3" w:rsidP="0047102C">
      <w:pPr>
        <w:pStyle w:val="Body"/>
      </w:pPr>
      <w:r>
        <w:t>x) Salt-komentoja voidaan ajaa paikallisesti ja nähdä tulokset heti. Tämä helpottaa harjoittelua, testausta ja asennuksia. Samoja Salt-komentoja voidaan ajaa Linuxissa ja Windowsissa.</w:t>
      </w:r>
    </w:p>
    <w:p w14:paraId="46F2435A" w14:textId="760280AA" w:rsidR="00AC52E3" w:rsidRDefault="00AC52E3" w:rsidP="0047102C">
      <w:pPr>
        <w:pStyle w:val="Body"/>
      </w:pPr>
      <w:r>
        <w:t>Tärkeimmät tilatoiminnot ovat pkg, file, service, user ja cmd. Näistä lisää alempana.</w:t>
      </w:r>
    </w:p>
    <w:p w14:paraId="5A77E913" w14:textId="307E85F0" w:rsidR="00AC52E3" w:rsidRDefault="00AC52E3" w:rsidP="0047102C">
      <w:pPr>
        <w:pStyle w:val="Body"/>
      </w:pPr>
      <w:r>
        <w:t xml:space="preserve">Saltia käytetään useimmiten suurten määrien slave-koneiden hallintaan verkon yli. </w:t>
      </w:r>
    </w:p>
    <w:p w14:paraId="781D3B7E" w14:textId="77777777" w:rsidR="00AC52E3" w:rsidRDefault="00AC52E3" w:rsidP="0047102C">
      <w:pPr>
        <w:pStyle w:val="Body"/>
      </w:pPr>
    </w:p>
    <w:p w14:paraId="3196D65D" w14:textId="7C20244B" w:rsidR="0047102C" w:rsidRDefault="0047102C" w:rsidP="0047102C">
      <w:pPr>
        <w:pStyle w:val="Body"/>
      </w:pPr>
      <w:r>
        <w:t>b)</w:t>
      </w:r>
    </w:p>
    <w:p w14:paraId="2A84F60C" w14:textId="77777777" w:rsidR="0047102C" w:rsidRPr="0047102C" w:rsidRDefault="0047102C" w:rsidP="0047102C">
      <w:pPr>
        <w:pStyle w:val="Body"/>
      </w:pPr>
      <w:r>
        <w:t>Asensin Saltin uuteen virtuaalikoneeseeni käyttämällä harjoituksen vinkeissä mainittuja komentoja (</w:t>
      </w:r>
      <w:r w:rsidRPr="0047102C">
        <w:t>$ sudo mkdir -p /etc/apt/keyrings</w:t>
      </w:r>
    </w:p>
    <w:p w14:paraId="49DFEF98" w14:textId="77777777" w:rsidR="0047102C" w:rsidRPr="0047102C" w:rsidRDefault="0047102C" w:rsidP="0047102C">
      <w:pPr>
        <w:pStyle w:val="Body"/>
        <w:rPr>
          <w:lang w:val="en-US"/>
        </w:rPr>
      </w:pPr>
      <w:r w:rsidRPr="0047102C">
        <w:rPr>
          <w:lang w:val="en-US"/>
        </w:rPr>
        <w:t>$ sudo curl -fsSL -o /etc/apt/keyrings/salt-archive-keyring-2023.gpg https://repo.saltproject.io/salt/py3/debian/12/amd64/SALT-PROJECT-GPG-PUBKEY-2023.gpg</w:t>
      </w:r>
    </w:p>
    <w:p w14:paraId="4CFEF70E" w14:textId="64E0A837" w:rsidR="0047102C" w:rsidRDefault="0047102C" w:rsidP="0047102C">
      <w:pPr>
        <w:pStyle w:val="Body"/>
        <w:rPr>
          <w:lang w:val="en-US"/>
        </w:rPr>
      </w:pPr>
      <w:r w:rsidRPr="0047102C">
        <w:rPr>
          <w:lang w:val="en-US"/>
        </w:rPr>
        <w:t>$ echo "deb [signed-by=/etc/apt/keyrings/salt-archive-keyring-2023.gpg arch=amd64] https://repo.saltproject.io/salt/py3/debian/12/amd64/latest bookworm main" | sudo tee /etc/apt/sources.list.d/salt.list</w:t>
      </w:r>
      <w:r>
        <w:rPr>
          <w:lang w:val="en-US"/>
        </w:rPr>
        <w:t>)</w:t>
      </w:r>
    </w:p>
    <w:p w14:paraId="00B97849" w14:textId="77777777" w:rsidR="0047102C" w:rsidRDefault="0047102C" w:rsidP="0047102C">
      <w:pPr>
        <w:pStyle w:val="Body"/>
        <w:rPr>
          <w:lang w:val="en-US"/>
        </w:rPr>
      </w:pPr>
      <w:r w:rsidRPr="0047102C">
        <w:rPr>
          <w:lang w:val="en-US"/>
        </w:rPr>
        <w:t>$ sudo apt-get -y install salt-minion</w:t>
      </w:r>
    </w:p>
    <w:p w14:paraId="7E8A9967" w14:textId="78BCC6F0" w:rsidR="0047102C" w:rsidRPr="0047102C" w:rsidRDefault="0047102C" w:rsidP="0047102C">
      <w:pPr>
        <w:pStyle w:val="Body"/>
      </w:pPr>
      <w:r w:rsidRPr="0047102C">
        <w:t>c) Viisi tärkeintä Saltin tilafunktiota:</w:t>
      </w:r>
    </w:p>
    <w:p w14:paraId="1D368B84" w14:textId="05E1610A" w:rsidR="0047102C" w:rsidRDefault="0047102C" w:rsidP="0047102C">
      <w:pPr>
        <w:pStyle w:val="Body"/>
        <w:numPr>
          <w:ilvl w:val="0"/>
          <w:numId w:val="5"/>
        </w:numPr>
        <w:rPr>
          <w:lang w:val="en-US"/>
        </w:rPr>
      </w:pPr>
      <w:r w:rsidRPr="0047102C">
        <w:rPr>
          <w:lang w:val="en-US"/>
        </w:rPr>
        <w:t>$ sudo salt-call --local -l info state.single pkg.installed tree</w:t>
      </w:r>
    </w:p>
    <w:p w14:paraId="74E9E003" w14:textId="7DCDF350" w:rsidR="0047102C" w:rsidRDefault="0047102C" w:rsidP="0047102C">
      <w:pPr>
        <w:pStyle w:val="Body"/>
        <w:ind w:left="2608"/>
      </w:pPr>
      <w:r w:rsidRPr="0047102C">
        <w:t>Tämä komento asentaa Tree-ni</w:t>
      </w:r>
      <w:r>
        <w:t>misen sovelluksen. Poistaminen puolestaan vaihtamalla pkg.installed -&gt; pkg.removed</w:t>
      </w:r>
    </w:p>
    <w:p w14:paraId="46AD60DA" w14:textId="5EE36797" w:rsidR="0047102C" w:rsidRDefault="0047102C" w:rsidP="0047102C">
      <w:pPr>
        <w:pStyle w:val="Body"/>
        <w:numPr>
          <w:ilvl w:val="0"/>
          <w:numId w:val="5"/>
        </w:numPr>
        <w:rPr>
          <w:lang w:val="en-US"/>
        </w:rPr>
      </w:pPr>
      <w:r w:rsidRPr="0047102C">
        <w:rPr>
          <w:lang w:val="en-US"/>
        </w:rPr>
        <w:t>$ sudo salt-call --local -l info state.single file.managed /tmp/hello</w:t>
      </w:r>
      <w:r>
        <w:rPr>
          <w:lang w:val="en-US"/>
        </w:rPr>
        <w:t>sakke</w:t>
      </w:r>
    </w:p>
    <w:p w14:paraId="659A12C7" w14:textId="2C4A5932" w:rsidR="0047102C" w:rsidRDefault="0047102C" w:rsidP="0047102C">
      <w:pPr>
        <w:pStyle w:val="Body"/>
        <w:ind w:left="2744"/>
      </w:pPr>
      <w:r w:rsidRPr="0047102C">
        <w:t xml:space="preserve">Tällä komennolla loin </w:t>
      </w:r>
      <w:r w:rsidR="00035BCE">
        <w:t xml:space="preserve">tyhjän </w:t>
      </w:r>
      <w:r w:rsidRPr="0047102C">
        <w:t>tiedoston n</w:t>
      </w:r>
      <w:r>
        <w:t>imeltä hellosakke.</w:t>
      </w:r>
    </w:p>
    <w:p w14:paraId="0BC52D3B" w14:textId="73AC9E3E" w:rsidR="00035BCE" w:rsidRDefault="00035BCE" w:rsidP="0047102C">
      <w:pPr>
        <w:pStyle w:val="Body"/>
        <w:ind w:left="2744"/>
        <w:rPr>
          <w:lang w:val="en-US"/>
        </w:rPr>
      </w:pPr>
      <w:r w:rsidRPr="00035BCE">
        <w:rPr>
          <w:lang w:val="en-US"/>
        </w:rPr>
        <w:t>$ sudo salt-call --local -l info state.single file.managed /tmp/</w:t>
      </w:r>
      <w:r>
        <w:rPr>
          <w:lang w:val="en-US"/>
        </w:rPr>
        <w:t>hellosakke</w:t>
      </w:r>
      <w:r w:rsidRPr="00035BCE">
        <w:rPr>
          <w:lang w:val="en-US"/>
        </w:rPr>
        <w:t xml:space="preserve"> contents="foo"</w:t>
      </w:r>
    </w:p>
    <w:p w14:paraId="032B3E06" w14:textId="1323B6F3" w:rsidR="00035BCE" w:rsidRDefault="00035BCE" w:rsidP="0047102C">
      <w:pPr>
        <w:pStyle w:val="Body"/>
        <w:ind w:left="2744"/>
      </w:pPr>
      <w:r w:rsidRPr="00035BCE">
        <w:t>Tällä komennolla lisäsin tiedostoon s</w:t>
      </w:r>
      <w:r>
        <w:t>isällöksi tekstinä ”foo”.</w:t>
      </w:r>
    </w:p>
    <w:p w14:paraId="22150ED5" w14:textId="12D19342" w:rsidR="00035BCE" w:rsidRDefault="00035BCE" w:rsidP="0047102C">
      <w:pPr>
        <w:pStyle w:val="Body"/>
        <w:ind w:left="2744"/>
        <w:rPr>
          <w:lang w:val="en-US"/>
        </w:rPr>
      </w:pPr>
      <w:r w:rsidRPr="00035BCE">
        <w:rPr>
          <w:lang w:val="en-US"/>
        </w:rPr>
        <w:t>$ sudo salt-call --local -l info state.single file.absent /tmp/hello</w:t>
      </w:r>
      <w:r>
        <w:rPr>
          <w:lang w:val="en-US"/>
        </w:rPr>
        <w:t>sakke</w:t>
      </w:r>
    </w:p>
    <w:p w14:paraId="1EC5E10D" w14:textId="38B92873" w:rsidR="00035BCE" w:rsidRDefault="00035BCE" w:rsidP="0047102C">
      <w:pPr>
        <w:pStyle w:val="Body"/>
        <w:ind w:left="2744"/>
      </w:pPr>
      <w:r w:rsidRPr="00035BCE">
        <w:t>Ja lopuksi poistin tiedoston t</w:t>
      </w:r>
      <w:r>
        <w:t>ällä komennolla.</w:t>
      </w:r>
    </w:p>
    <w:p w14:paraId="4025DE78" w14:textId="6BFD34A6" w:rsidR="00035BCE" w:rsidRDefault="00035BCE" w:rsidP="0047102C">
      <w:pPr>
        <w:pStyle w:val="Body"/>
        <w:ind w:left="2744"/>
      </w:pPr>
      <w:r>
        <w:rPr>
          <w:noProof/>
        </w:rPr>
        <w:lastRenderedPageBreak/>
        <w:drawing>
          <wp:inline distT="0" distB="0" distL="0" distR="0" wp14:anchorId="3257B84D" wp14:editId="40928AC5">
            <wp:extent cx="4305300" cy="2663945"/>
            <wp:effectExtent l="0" t="0" r="0" b="3175"/>
            <wp:docPr id="905029164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831" cy="267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E236B" w14:textId="77777777" w:rsidR="00035BCE" w:rsidRDefault="00035BCE" w:rsidP="00035BCE">
      <w:pPr>
        <w:pStyle w:val="Body"/>
        <w:ind w:left="2024"/>
      </w:pPr>
      <w:r>
        <w:t>Seuraavaksi asensin Apachen virtuaalikoneelleni (tämä oli aiemmin unohtunut ja aiheutti nyt heti ongelmatilanteen, jonka sain kuitenkin nopeasti korjattua.</w:t>
      </w:r>
    </w:p>
    <w:p w14:paraId="49CD3AEB" w14:textId="77777777" w:rsidR="00035BCE" w:rsidRDefault="00035BCE" w:rsidP="00035BCE">
      <w:pPr>
        <w:pStyle w:val="Body"/>
        <w:ind w:left="2024"/>
      </w:pPr>
      <w:r>
        <w:t>Tämän jälkeen käytin kolmatta tärkeimmistä komennoista:</w:t>
      </w:r>
    </w:p>
    <w:p w14:paraId="24495DD9" w14:textId="63F19881" w:rsidR="00035BCE" w:rsidRDefault="00035BCE" w:rsidP="00035BCE">
      <w:pPr>
        <w:pStyle w:val="Body"/>
        <w:numPr>
          <w:ilvl w:val="0"/>
          <w:numId w:val="5"/>
        </w:numPr>
        <w:rPr>
          <w:lang w:val="en-US"/>
        </w:rPr>
      </w:pPr>
      <w:r w:rsidRPr="00035BCE">
        <w:rPr>
          <w:lang w:val="en-US"/>
        </w:rPr>
        <w:t>$ sudo salt-call --local -l info state.single service.running apache2 enable=True</w:t>
      </w:r>
    </w:p>
    <w:p w14:paraId="2C75E519" w14:textId="61CA5082" w:rsidR="00035BCE" w:rsidRPr="00035BCE" w:rsidRDefault="00035BCE" w:rsidP="00035BCE">
      <w:pPr>
        <w:pStyle w:val="Body"/>
        <w:ind w:left="2024"/>
      </w:pPr>
      <w:r w:rsidRPr="00035BCE">
        <w:t>Jolla otin Apache</w:t>
      </w:r>
      <w:r>
        <w:t>n käyttöön.</w:t>
      </w:r>
    </w:p>
    <w:p w14:paraId="46C74460" w14:textId="0F80586E" w:rsidR="00035BCE" w:rsidRPr="00035BCE" w:rsidRDefault="00035BCE" w:rsidP="00035BCE">
      <w:pPr>
        <w:pStyle w:val="Body"/>
        <w:ind w:left="2024"/>
      </w:pPr>
      <w:r>
        <w:rPr>
          <w:noProof/>
        </w:rPr>
        <w:drawing>
          <wp:inline distT="0" distB="0" distL="0" distR="0" wp14:anchorId="04B092D2" wp14:editId="080C2172">
            <wp:extent cx="6296025" cy="3914775"/>
            <wp:effectExtent l="0" t="0" r="9525" b="9525"/>
            <wp:docPr id="1765580407" name="Kuv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EF6A" w14:textId="2F9857F7" w:rsidR="0047102C" w:rsidRDefault="00035BCE" w:rsidP="00035BCE">
      <w:pPr>
        <w:pStyle w:val="Body"/>
        <w:numPr>
          <w:ilvl w:val="0"/>
          <w:numId w:val="5"/>
        </w:numPr>
        <w:rPr>
          <w:lang w:val="en-US"/>
        </w:rPr>
      </w:pPr>
      <w:r w:rsidRPr="00035BCE">
        <w:rPr>
          <w:lang w:val="en-US"/>
        </w:rPr>
        <w:lastRenderedPageBreak/>
        <w:t xml:space="preserve">Ja poistin käytöstä komennolla </w:t>
      </w:r>
      <w:r w:rsidRPr="00035BCE">
        <w:rPr>
          <w:lang w:val="en-US"/>
        </w:rPr>
        <w:t>$ sudo salt-call --local -l info state.single service.dead apache2 enable=False</w:t>
      </w:r>
    </w:p>
    <w:p w14:paraId="58408F87" w14:textId="02624485" w:rsidR="00035BCE" w:rsidRDefault="00035BCE" w:rsidP="00035BCE">
      <w:pPr>
        <w:pStyle w:val="Body"/>
        <w:numPr>
          <w:ilvl w:val="0"/>
          <w:numId w:val="5"/>
        </w:numPr>
        <w:rPr>
          <w:lang w:val="en-US"/>
        </w:rPr>
      </w:pPr>
      <w:r w:rsidRPr="00035BCE">
        <w:rPr>
          <w:lang w:val="en-US"/>
        </w:rPr>
        <w:t xml:space="preserve">$ sudo salt-call --local -l info state.single user.present </w:t>
      </w:r>
      <w:r>
        <w:rPr>
          <w:lang w:val="en-US"/>
        </w:rPr>
        <w:t>sakke</w:t>
      </w:r>
    </w:p>
    <w:p w14:paraId="75E79008" w14:textId="6354B955" w:rsidR="00035BCE" w:rsidRDefault="00035BCE" w:rsidP="00035BCE">
      <w:pPr>
        <w:pStyle w:val="Body"/>
        <w:ind w:left="2024"/>
      </w:pPr>
      <w:r w:rsidRPr="00035BCE">
        <w:t>Tällä komennolla käsittääkseni tarkistin, o</w:t>
      </w:r>
      <w:r>
        <w:t>nko käyttäjä ”sakke” olemassa ja ajan tasalla.</w:t>
      </w:r>
    </w:p>
    <w:p w14:paraId="60389C74" w14:textId="79DCD061" w:rsidR="00035BCE" w:rsidRDefault="00035BCE" w:rsidP="00035BCE">
      <w:pPr>
        <w:pStyle w:val="Body"/>
        <w:ind w:left="2024"/>
      </w:pPr>
      <w:r>
        <w:t xml:space="preserve">Käyttäjän poistaminen taas ei onnistunut, luultavasti johtuen siitä, että virtuaalikoneella ei tämän jälkeen olisi käyttäjää jäljellä. </w:t>
      </w:r>
    </w:p>
    <w:p w14:paraId="78E85E45" w14:textId="7CBCE172" w:rsidR="00035BCE" w:rsidRPr="00035BCE" w:rsidRDefault="00035BCE" w:rsidP="00035BCE">
      <w:pPr>
        <w:pStyle w:val="Body"/>
        <w:ind w:left="2024"/>
      </w:pPr>
    </w:p>
    <w:p w14:paraId="6E713805" w14:textId="71163485" w:rsidR="00035BCE" w:rsidRPr="0047102C" w:rsidRDefault="00035BCE" w:rsidP="00035BCE">
      <w:pPr>
        <w:pStyle w:val="Body"/>
        <w:numPr>
          <w:ilvl w:val="0"/>
          <w:numId w:val="5"/>
        </w:num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E9C21B" wp14:editId="4C18D7BF">
            <wp:extent cx="6296025" cy="3905250"/>
            <wp:effectExtent l="0" t="0" r="9525" b="0"/>
            <wp:docPr id="1202867223" name="Kuva 3" descr="Kuva, joka sisältää kohteen teksti, kuvakaappaus, ohjelmisto, Multimedia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67223" name="Kuva 3" descr="Kuva, joka sisältää kohteen teksti, kuvakaappaus, ohjelmisto, Multimediaohjelmisto&#10;&#10;Kuvaus luotu automaattisesti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F120AC" wp14:editId="163437A1">
            <wp:extent cx="6286500" cy="3952875"/>
            <wp:effectExtent l="0" t="0" r="0" b="9525"/>
            <wp:docPr id="2120944477" name="Kuva 4" descr="Kuva, joka sisältää kohteen teksti, kuvakaappaus, ohjelmisto, Multimedia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44477" name="Kuva 4" descr="Kuva, joka sisältää kohteen teksti, kuvakaappaus, ohjelmisto, Multimediaohjelmisto&#10;&#10;Kuvaus luotu automaattisesti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148E6" w14:textId="77777777" w:rsidR="0047102C" w:rsidRPr="00035BCE" w:rsidRDefault="0047102C" w:rsidP="0047102C">
      <w:pPr>
        <w:pStyle w:val="Body"/>
        <w:rPr>
          <w:lang w:val="en-US"/>
        </w:rPr>
      </w:pPr>
    </w:p>
    <w:p w14:paraId="3260FEC1" w14:textId="5CD17AB1" w:rsidR="006373A6" w:rsidRDefault="00AC52E3" w:rsidP="00AC52E3">
      <w:pPr>
        <w:pStyle w:val="Body"/>
      </w:pPr>
      <w:r w:rsidRPr="00AC52E3">
        <w:lastRenderedPageBreak/>
        <w:t xml:space="preserve">Tämän jälkeen vielä kokeilin komennolla </w:t>
      </w:r>
      <w:r w:rsidRPr="00AC52E3">
        <w:t>$ sudo salt-call --local -l info state.single cmd.run 'touch /tmp/foo' creates="/tmp/foo"</w:t>
      </w:r>
      <w:r w:rsidRPr="00AC52E3">
        <w:t>, onko kyseistä tiedos</w:t>
      </w:r>
      <w:r>
        <w:t>toa olemassa ja jos ei, niin komento luo tiedoston.</w:t>
      </w:r>
      <w:r>
        <w:rPr>
          <w:noProof/>
          <w:lang w:val="en-US"/>
        </w:rPr>
        <w:drawing>
          <wp:inline distT="0" distB="0" distL="0" distR="0" wp14:anchorId="27AFC011" wp14:editId="069BB17B">
            <wp:extent cx="5924550" cy="3294409"/>
            <wp:effectExtent l="0" t="0" r="0" b="1270"/>
            <wp:docPr id="2122844989" name="Kuv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571" cy="329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955B9" w14:textId="77777777" w:rsidR="00AC52E3" w:rsidRDefault="00AC52E3" w:rsidP="00AC52E3">
      <w:pPr>
        <w:pStyle w:val="Body"/>
        <w:ind w:left="0"/>
      </w:pPr>
    </w:p>
    <w:p w14:paraId="6E166E90" w14:textId="02969E33" w:rsidR="00AC52E3" w:rsidRDefault="00AC52E3" w:rsidP="00AC52E3">
      <w:pPr>
        <w:pStyle w:val="Body"/>
        <w:ind w:left="0"/>
      </w:pPr>
      <w:r>
        <w:t xml:space="preserve">d) </w:t>
      </w:r>
      <w:r w:rsidRPr="00AC52E3">
        <w:t xml:space="preserve">Idempotenssi tarkoittaa tilaa tai ominaisuutta, jossa komennon </w:t>
      </w:r>
      <w:r w:rsidRPr="00AC52E3">
        <w:rPr>
          <w:i/>
          <w:iCs/>
        </w:rPr>
        <w:t>n</w:t>
      </w:r>
      <w:r>
        <w:t xml:space="preserve"> määrän</w:t>
      </w:r>
      <w:r w:rsidRPr="00AC52E3">
        <w:t xml:space="preserve"> kertoja johtaa aina samaan lopputulokseen.</w:t>
      </w:r>
    </w:p>
    <w:p w14:paraId="38B6F47F" w14:textId="46F77EB9" w:rsidR="00AC52E3" w:rsidRDefault="00AC52E3" w:rsidP="00AC52E3">
      <w:pPr>
        <w:pStyle w:val="Body"/>
        <w:ind w:left="0"/>
      </w:pPr>
      <w:r>
        <w:t xml:space="preserve">Esimerkki idempotenssikomennosta tuo yllä oleva kuvan komento </w:t>
      </w:r>
    </w:p>
    <w:p w14:paraId="36667FD7" w14:textId="197DE49B" w:rsidR="00AC52E3" w:rsidRDefault="00AC52E3" w:rsidP="00AC52E3">
      <w:pPr>
        <w:pStyle w:val="Body"/>
        <w:ind w:left="0"/>
        <w:rPr>
          <w:lang w:val="en-US"/>
        </w:rPr>
      </w:pPr>
      <w:r w:rsidRPr="00AC52E3">
        <w:rPr>
          <w:lang w:val="en-US"/>
        </w:rPr>
        <w:t>$ sudo salt-call --local -l info state.single cmd.run 'touch /tmp/foo' creates="/tmp/foo"</w:t>
      </w:r>
    </w:p>
    <w:p w14:paraId="5BD7B414" w14:textId="77777777" w:rsidR="00AC52E3" w:rsidRDefault="00AC52E3" w:rsidP="00AC52E3">
      <w:pPr>
        <w:pStyle w:val="Body"/>
        <w:ind w:left="0"/>
        <w:rPr>
          <w:lang w:val="en-US"/>
        </w:rPr>
      </w:pPr>
    </w:p>
    <w:p w14:paraId="4170A2E9" w14:textId="77777777" w:rsidR="00AC52E3" w:rsidRDefault="00AC52E3" w:rsidP="00AC52E3">
      <w:pPr>
        <w:pStyle w:val="Body"/>
        <w:ind w:left="0"/>
        <w:rPr>
          <w:lang w:val="en-US"/>
        </w:rPr>
      </w:pPr>
    </w:p>
    <w:p w14:paraId="58A42F77" w14:textId="77777777" w:rsidR="00AC52E3" w:rsidRDefault="00AC52E3" w:rsidP="00AC52E3">
      <w:pPr>
        <w:pStyle w:val="Body"/>
        <w:ind w:left="0"/>
        <w:rPr>
          <w:lang w:val="en-US"/>
        </w:rPr>
      </w:pPr>
    </w:p>
    <w:p w14:paraId="772BF1D2" w14:textId="77777777" w:rsidR="00AC52E3" w:rsidRDefault="00AC52E3" w:rsidP="00AC52E3">
      <w:pPr>
        <w:pStyle w:val="Body"/>
        <w:ind w:left="0"/>
        <w:rPr>
          <w:lang w:val="en-US"/>
        </w:rPr>
      </w:pPr>
    </w:p>
    <w:p w14:paraId="224B92B3" w14:textId="77777777" w:rsidR="00AC52E3" w:rsidRDefault="00AC52E3" w:rsidP="00AC52E3">
      <w:pPr>
        <w:pStyle w:val="Body"/>
        <w:ind w:left="0"/>
        <w:rPr>
          <w:lang w:val="en-US"/>
        </w:rPr>
      </w:pPr>
    </w:p>
    <w:p w14:paraId="72760AD7" w14:textId="77777777" w:rsidR="00AC52E3" w:rsidRDefault="00AC52E3" w:rsidP="00AC52E3">
      <w:pPr>
        <w:pStyle w:val="Body"/>
        <w:ind w:left="0"/>
        <w:rPr>
          <w:lang w:val="en-US"/>
        </w:rPr>
      </w:pPr>
    </w:p>
    <w:p w14:paraId="00933451" w14:textId="77777777" w:rsidR="00AC52E3" w:rsidRDefault="00AC52E3" w:rsidP="00AC52E3">
      <w:pPr>
        <w:pStyle w:val="Body"/>
        <w:ind w:left="0"/>
        <w:rPr>
          <w:lang w:val="en-US"/>
        </w:rPr>
      </w:pPr>
    </w:p>
    <w:p w14:paraId="21C5A7AD" w14:textId="77777777" w:rsidR="00AC52E3" w:rsidRDefault="00AC52E3" w:rsidP="00AC52E3">
      <w:pPr>
        <w:pStyle w:val="Body"/>
        <w:ind w:left="0"/>
        <w:rPr>
          <w:lang w:val="en-US"/>
        </w:rPr>
      </w:pPr>
    </w:p>
    <w:p w14:paraId="3A8124BA" w14:textId="77777777" w:rsidR="00AC52E3" w:rsidRDefault="00AC52E3" w:rsidP="00AC52E3">
      <w:pPr>
        <w:pStyle w:val="Body"/>
        <w:ind w:left="0"/>
        <w:rPr>
          <w:lang w:val="en-US"/>
        </w:rPr>
      </w:pPr>
    </w:p>
    <w:p w14:paraId="7A883EAE" w14:textId="48386263" w:rsidR="00AC52E3" w:rsidRDefault="00AC52E3" w:rsidP="00AC52E3">
      <w:pPr>
        <w:pStyle w:val="Body"/>
        <w:ind w:left="0"/>
        <w:rPr>
          <w:lang w:val="en-US"/>
        </w:rPr>
      </w:pPr>
    </w:p>
    <w:p w14:paraId="4DF28206" w14:textId="4241390F" w:rsidR="00AC52E3" w:rsidRDefault="00AC52E3" w:rsidP="00AC52E3">
      <w:pPr>
        <w:pStyle w:val="Body"/>
        <w:ind w:left="0"/>
      </w:pPr>
      <w:r w:rsidRPr="00AC52E3">
        <w:lastRenderedPageBreak/>
        <w:t>e) Asensin salt-masterin virtuaalikoneelle.</w:t>
      </w:r>
      <w:r>
        <w:t xml:space="preserve"> </w:t>
      </w:r>
      <w:r>
        <w:rPr>
          <w:noProof/>
        </w:rPr>
        <w:drawing>
          <wp:inline distT="0" distB="0" distL="0" distR="0" wp14:anchorId="4643D9F3" wp14:editId="3F051D48">
            <wp:extent cx="6296025" cy="3943350"/>
            <wp:effectExtent l="0" t="0" r="9525" b="0"/>
            <wp:docPr id="1864956996" name="Kuv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86C42" w14:textId="6D79C36E" w:rsidR="00AC52E3" w:rsidRDefault="00AC52E3" w:rsidP="00AC52E3">
      <w:pPr>
        <w:pStyle w:val="Body"/>
        <w:ind w:left="0"/>
      </w:pPr>
      <w:r>
        <w:t>Tämän jälkeen loppui aika kesken ja tehtävä täytyi palauttaa. Ongelmat eivät auenneet, mutta todennäköisesti saan ne ratkaistua itse ennen seuraavaa tuntia.</w:t>
      </w:r>
    </w:p>
    <w:p w14:paraId="63F0295E" w14:textId="67F83545" w:rsidR="00AC52E3" w:rsidRDefault="00AC52E3">
      <w:pPr>
        <w:spacing w:after="160" w:line="259" w:lineRule="auto"/>
        <w:contextualSpacing w:val="0"/>
      </w:pPr>
      <w:r>
        <w:br w:type="page"/>
      </w:r>
    </w:p>
    <w:p w14:paraId="38207EF2" w14:textId="23901F22" w:rsidR="00AC52E3" w:rsidRDefault="00AC52E3" w:rsidP="00AC52E3">
      <w:pPr>
        <w:pStyle w:val="Body"/>
        <w:ind w:left="0"/>
      </w:pPr>
      <w:r>
        <w:lastRenderedPageBreak/>
        <w:t>Lähteet:</w:t>
      </w:r>
    </w:p>
    <w:p w14:paraId="50D31FD5" w14:textId="69DEE582" w:rsidR="00AC52E3" w:rsidRDefault="00AC52E3" w:rsidP="00AC52E3">
      <w:pPr>
        <w:pStyle w:val="Body"/>
        <w:ind w:left="0"/>
      </w:pPr>
      <w:hyperlink r:id="rId14" w:history="1">
        <w:r w:rsidRPr="009E5F09">
          <w:rPr>
            <w:rStyle w:val="Hyperlinkki"/>
          </w:rPr>
          <w:t>https://terokarvinen.com/2021/salt-run-command-locally/</w:t>
        </w:r>
      </w:hyperlink>
      <w:r>
        <w:t xml:space="preserve"> luettu 30.10.2024</w:t>
      </w:r>
    </w:p>
    <w:p w14:paraId="0AFBC7FA" w14:textId="579F5199" w:rsidR="00AC52E3" w:rsidRDefault="00AC52E3" w:rsidP="00AC52E3">
      <w:pPr>
        <w:pStyle w:val="Body"/>
        <w:ind w:left="0"/>
      </w:pPr>
      <w:hyperlink r:id="rId15" w:history="1">
        <w:r w:rsidRPr="009E5F09">
          <w:rPr>
            <w:rStyle w:val="Hyperlinkki"/>
          </w:rPr>
          <w:t>https://terokarvinen.com/2018/03/28/salt-quickstart-salt-stack-master-and-slave-on-ubuntu-linux/</w:t>
        </w:r>
      </w:hyperlink>
      <w:r>
        <w:t xml:space="preserve"> </w:t>
      </w:r>
      <w:r>
        <w:t>luettu 30.10.2024</w:t>
      </w:r>
    </w:p>
    <w:p w14:paraId="74CF45EA" w14:textId="269C3993" w:rsidR="00AC52E3" w:rsidRDefault="00AC52E3" w:rsidP="00AC52E3">
      <w:pPr>
        <w:pStyle w:val="Body"/>
        <w:ind w:left="0"/>
      </w:pPr>
      <w:hyperlink r:id="rId16" w:history="1">
        <w:r w:rsidRPr="009E5F09">
          <w:rPr>
            <w:rStyle w:val="Hyperlinkki"/>
          </w:rPr>
          <w:t>https://terokarvinen.com/2006/06/04/raportin-kirjoittaminen-4/</w:t>
        </w:r>
      </w:hyperlink>
      <w:r>
        <w:t xml:space="preserve">  </w:t>
      </w:r>
      <w:r>
        <w:t>luettu 30.10.2024</w:t>
      </w:r>
    </w:p>
    <w:p w14:paraId="6571E73D" w14:textId="5537C0D5" w:rsidR="00AC52E3" w:rsidRDefault="00AC52E3" w:rsidP="00AC52E3">
      <w:pPr>
        <w:pStyle w:val="Body"/>
        <w:ind w:left="0"/>
      </w:pPr>
      <w:hyperlink r:id="rId17" w:history="1">
        <w:r w:rsidRPr="009E5F09">
          <w:rPr>
            <w:rStyle w:val="Hyperlinkki"/>
          </w:rPr>
          <w:t>https://www.digitalocean.com/community/tutorials/how-to-install-the-apache-web-server-on-debian-11</w:t>
        </w:r>
      </w:hyperlink>
      <w:r>
        <w:t xml:space="preserve"> luettu 30.10.2024</w:t>
      </w:r>
    </w:p>
    <w:p w14:paraId="5339AA57" w14:textId="512E23A1" w:rsidR="00AC52E3" w:rsidRDefault="00AC52E3" w:rsidP="00AC52E3">
      <w:pPr>
        <w:pStyle w:val="Body"/>
        <w:ind w:left="0"/>
      </w:pPr>
      <w:hyperlink r:id="rId18" w:history="1">
        <w:r w:rsidRPr="009E5F09">
          <w:rPr>
            <w:rStyle w:val="Hyperlinkki"/>
          </w:rPr>
          <w:t>https://docs.saltproject.io/salt/install-guide/en/3007/topics/start-salt-services.html</w:t>
        </w:r>
      </w:hyperlink>
    </w:p>
    <w:p w14:paraId="185F20E3" w14:textId="41137579" w:rsidR="00AC52E3" w:rsidRPr="00AC52E3" w:rsidRDefault="00AC52E3" w:rsidP="00AC52E3">
      <w:pPr>
        <w:pStyle w:val="Body"/>
        <w:ind w:left="0"/>
      </w:pPr>
      <w:r>
        <w:t>luettu 30.10.2024</w:t>
      </w:r>
    </w:p>
    <w:sectPr w:rsidR="00AC52E3" w:rsidRPr="00AC52E3" w:rsidSect="006F62E5">
      <w:headerReference w:type="default" r:id="rId19"/>
      <w:footerReference w:type="default" r:id="rId20"/>
      <w:pgSz w:w="11906" w:h="16838" w:code="9"/>
      <w:pgMar w:top="2268" w:right="851" w:bottom="1418" w:left="1134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53CB35" w14:textId="77777777" w:rsidR="006D561E" w:rsidRDefault="006D561E" w:rsidP="00850205">
      <w:pPr>
        <w:spacing w:after="0"/>
      </w:pPr>
      <w:r>
        <w:separator/>
      </w:r>
    </w:p>
  </w:endnote>
  <w:endnote w:type="continuationSeparator" w:id="0">
    <w:p w14:paraId="4A7E5986" w14:textId="77777777" w:rsidR="006D561E" w:rsidRDefault="006D561E" w:rsidP="00850205">
      <w:pPr>
        <w:spacing w:after="0"/>
      </w:pPr>
      <w:r>
        <w:continuationSeparator/>
      </w:r>
    </w:p>
  </w:endnote>
  <w:endnote w:type="continuationNotice" w:id="1">
    <w:p w14:paraId="0817372E" w14:textId="77777777" w:rsidR="006D561E" w:rsidRDefault="006D561E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344E67" w14:textId="77777777" w:rsidR="0090646F" w:rsidRDefault="0090646F" w:rsidP="0090646F">
    <w:pPr>
      <w:pStyle w:val="Alatunniste"/>
      <w:tabs>
        <w:tab w:val="clear" w:pos="4819"/>
        <w:tab w:val="clear" w:pos="9638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B6476D" w14:textId="77777777" w:rsidR="006D561E" w:rsidRDefault="006D561E" w:rsidP="00850205">
      <w:pPr>
        <w:spacing w:after="0"/>
      </w:pPr>
      <w:r>
        <w:separator/>
      </w:r>
    </w:p>
  </w:footnote>
  <w:footnote w:type="continuationSeparator" w:id="0">
    <w:p w14:paraId="567EE6E0" w14:textId="77777777" w:rsidR="006D561E" w:rsidRDefault="006D561E" w:rsidP="00850205">
      <w:pPr>
        <w:spacing w:after="0"/>
      </w:pPr>
      <w:r>
        <w:continuationSeparator/>
      </w:r>
    </w:p>
  </w:footnote>
  <w:footnote w:type="continuationNotice" w:id="1">
    <w:p w14:paraId="12CB9E94" w14:textId="77777777" w:rsidR="006D561E" w:rsidRDefault="006D561E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CD77B2" w14:textId="0D947CCA" w:rsidR="00700F1C" w:rsidRPr="002E7EDD" w:rsidRDefault="00035BCE" w:rsidP="00F45770">
    <w:pPr>
      <w:tabs>
        <w:tab w:val="left" w:pos="5216"/>
        <w:tab w:val="left" w:pos="9129"/>
      </w:tabs>
    </w:pPr>
    <w:r>
      <w:t>Sakke Lavila</w:t>
    </w:r>
    <w:r w:rsidR="00700F1C" w:rsidRPr="00084382">
      <w:tab/>
    </w:r>
    <w:r>
      <w:rPr>
        <w:rStyle w:val="Bold"/>
      </w:rPr>
      <w:t>Harjoitus 1</w:t>
    </w:r>
    <w:r w:rsidR="00700F1C" w:rsidRPr="002E7EDD">
      <w:rPr>
        <w:b/>
        <w:bCs/>
      </w:rPr>
      <w:tab/>
    </w:r>
    <w:r w:rsidR="00700F1C">
      <w:fldChar w:fldCharType="begin"/>
    </w:r>
    <w:r w:rsidR="00700F1C" w:rsidRPr="002E7EDD">
      <w:instrText xml:space="preserve"> PAGE   \* MERGEFORMAT </w:instrText>
    </w:r>
    <w:r w:rsidR="00700F1C">
      <w:fldChar w:fldCharType="separate"/>
    </w:r>
    <w:r w:rsidR="00700F1C" w:rsidRPr="002E7EDD">
      <w:t>1</w:t>
    </w:r>
    <w:r w:rsidR="00700F1C">
      <w:fldChar w:fldCharType="end"/>
    </w:r>
    <w:r w:rsidR="00700F1C" w:rsidRPr="002E7EDD">
      <w:t xml:space="preserve"> (</w:t>
    </w:r>
    <w:r w:rsidR="00227046">
      <w:fldChar w:fldCharType="begin"/>
    </w:r>
    <w:r w:rsidR="00227046" w:rsidRPr="002E7EDD">
      <w:instrText xml:space="preserve"> SECTIONPAGES   \* MERGEFORMAT </w:instrText>
    </w:r>
    <w:r w:rsidR="00227046">
      <w:fldChar w:fldCharType="separate"/>
    </w:r>
    <w:r w:rsidR="00AC52E3">
      <w:rPr>
        <w:noProof/>
      </w:rPr>
      <w:t>7</w:t>
    </w:r>
    <w:r w:rsidR="00227046">
      <w:rPr>
        <w:noProof/>
      </w:rPr>
      <w:fldChar w:fldCharType="end"/>
    </w:r>
    <w:r w:rsidR="00700F1C" w:rsidRPr="002E7EDD">
      <w:t>)</w:t>
    </w:r>
  </w:p>
  <w:p w14:paraId="2B75E6BE" w14:textId="77777777" w:rsidR="00850205" w:rsidRPr="002E7EDD" w:rsidRDefault="007B0697" w:rsidP="00F45770">
    <w:pPr>
      <w:tabs>
        <w:tab w:val="left" w:pos="5216"/>
        <w:tab w:val="left" w:pos="9129"/>
      </w:tabs>
    </w:pPr>
    <w:r w:rsidRPr="002E7EDD">
      <w:t xml:space="preserve">Haaga-Helia </w:t>
    </w:r>
    <w:r w:rsidR="008744C3" w:rsidRPr="002E7EDD">
      <w:t>ammattikorkeakoulu</w:t>
    </w:r>
    <w:r w:rsidR="0090646F">
      <w:tab/>
    </w:r>
    <w:r w:rsidR="0090646F">
      <w:rPr>
        <w:lang w:val="en-US"/>
      </w:rPr>
      <w:fldChar w:fldCharType="begin"/>
    </w:r>
    <w:r w:rsidR="0090646F">
      <w:instrText xml:space="preserve"> TIME \@ "d.M.yyyy" </w:instrText>
    </w:r>
    <w:r w:rsidR="0090646F">
      <w:rPr>
        <w:lang w:val="en-US"/>
      </w:rPr>
      <w:fldChar w:fldCharType="separate"/>
    </w:r>
    <w:r w:rsidR="0047102C">
      <w:rPr>
        <w:noProof/>
      </w:rPr>
      <w:t>30.10.2024</w:t>
    </w:r>
    <w:r w:rsidR="0090646F">
      <w:rPr>
        <w:lang w:val="en-US"/>
      </w:rPr>
      <w:fldChar w:fldCharType="end"/>
    </w:r>
  </w:p>
  <w:p w14:paraId="6521E342" w14:textId="16795108" w:rsidR="00850205" w:rsidRPr="00AC52E3" w:rsidRDefault="00AC52E3" w:rsidP="00F45770">
    <w:pPr>
      <w:tabs>
        <w:tab w:val="left" w:pos="5216"/>
        <w:tab w:val="left" w:pos="9129"/>
      </w:tabs>
      <w:rPr>
        <w:b/>
        <w:bCs/>
      </w:rPr>
    </w:pPr>
    <w:r w:rsidRPr="00AC52E3">
      <w:rPr>
        <w:b/>
        <w:bCs/>
      </w:rPr>
      <w:t>ICI001AS3A-3010</w:t>
    </w:r>
  </w:p>
  <w:p w14:paraId="60184BD1" w14:textId="77777777" w:rsidR="00670E03" w:rsidRPr="000F29E4" w:rsidRDefault="00670E03" w:rsidP="00F45770">
    <w:pPr>
      <w:tabs>
        <w:tab w:val="left" w:pos="5216"/>
        <w:tab w:val="left" w:pos="9129"/>
      </w:tabs>
      <w:rPr>
        <w:lang w:val="en-US"/>
      </w:rPr>
    </w:pPr>
    <w:r w:rsidRPr="002E7EDD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86161"/>
    <w:multiLevelType w:val="hybridMultilevel"/>
    <w:tmpl w:val="FDB6B9EE"/>
    <w:lvl w:ilvl="0" w:tplc="0CAEC1EC">
      <w:start w:val="1"/>
      <w:numFmt w:val="bullet"/>
      <w:pStyle w:val="Luettelokappale"/>
      <w:lvlText w:val=""/>
      <w:lvlJc w:val="left"/>
      <w:pPr>
        <w:ind w:left="3328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7648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8368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9088" w:hanging="360"/>
      </w:pPr>
      <w:rPr>
        <w:rFonts w:ascii="Wingdings" w:hAnsi="Wingdings" w:hint="default"/>
      </w:rPr>
    </w:lvl>
  </w:abstractNum>
  <w:abstractNum w:abstractNumId="1" w15:restartNumberingAfterBreak="0">
    <w:nsid w:val="0B370014"/>
    <w:multiLevelType w:val="hybridMultilevel"/>
    <w:tmpl w:val="7CE4ACDC"/>
    <w:lvl w:ilvl="0" w:tplc="040B0001">
      <w:start w:val="1"/>
      <w:numFmt w:val="bullet"/>
      <w:lvlText w:val=""/>
      <w:lvlJc w:val="left"/>
      <w:pPr>
        <w:ind w:left="3328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7648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8368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9088" w:hanging="360"/>
      </w:pPr>
      <w:rPr>
        <w:rFonts w:ascii="Wingdings" w:hAnsi="Wingdings" w:hint="default"/>
      </w:rPr>
    </w:lvl>
  </w:abstractNum>
  <w:abstractNum w:abstractNumId="2" w15:restartNumberingAfterBreak="0">
    <w:nsid w:val="4C017D6F"/>
    <w:multiLevelType w:val="hybridMultilevel"/>
    <w:tmpl w:val="5FE8A430"/>
    <w:lvl w:ilvl="0" w:tplc="040B0001">
      <w:start w:val="1"/>
      <w:numFmt w:val="bullet"/>
      <w:lvlText w:val=""/>
      <w:lvlJc w:val="left"/>
      <w:pPr>
        <w:ind w:left="2024" w:hanging="360"/>
      </w:pPr>
      <w:rPr>
        <w:rFonts w:ascii="Symbol" w:hAnsi="Symbol" w:hint="default"/>
      </w:rPr>
    </w:lvl>
    <w:lvl w:ilvl="1" w:tplc="040B0003">
      <w:start w:val="1"/>
      <w:numFmt w:val="bullet"/>
      <w:lvlText w:val="o"/>
      <w:lvlJc w:val="left"/>
      <w:pPr>
        <w:ind w:left="2744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3464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4184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4904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5624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6344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7064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7784" w:hanging="360"/>
      </w:pPr>
      <w:rPr>
        <w:rFonts w:ascii="Wingdings" w:hAnsi="Wingdings" w:hint="default"/>
      </w:rPr>
    </w:lvl>
  </w:abstractNum>
  <w:abstractNum w:abstractNumId="3" w15:restartNumberingAfterBreak="0">
    <w:nsid w:val="5D89116D"/>
    <w:multiLevelType w:val="hybridMultilevel"/>
    <w:tmpl w:val="8BEA00FA"/>
    <w:lvl w:ilvl="0" w:tplc="040B0001">
      <w:start w:val="1"/>
      <w:numFmt w:val="bullet"/>
      <w:lvlText w:val=""/>
      <w:lvlJc w:val="left"/>
      <w:pPr>
        <w:ind w:left="3328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7648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8368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9088" w:hanging="360"/>
      </w:pPr>
      <w:rPr>
        <w:rFonts w:ascii="Wingdings" w:hAnsi="Wingdings" w:hint="default"/>
      </w:rPr>
    </w:lvl>
  </w:abstractNum>
  <w:abstractNum w:abstractNumId="4" w15:restartNumberingAfterBreak="0">
    <w:nsid w:val="65720B9D"/>
    <w:multiLevelType w:val="hybridMultilevel"/>
    <w:tmpl w:val="64BA9764"/>
    <w:lvl w:ilvl="0" w:tplc="040B0001">
      <w:start w:val="1"/>
      <w:numFmt w:val="bullet"/>
      <w:lvlText w:val=""/>
      <w:lvlJc w:val="left"/>
      <w:pPr>
        <w:ind w:left="3328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7648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8368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9088" w:hanging="360"/>
      </w:pPr>
      <w:rPr>
        <w:rFonts w:ascii="Wingdings" w:hAnsi="Wingdings" w:hint="default"/>
      </w:rPr>
    </w:lvl>
  </w:abstractNum>
  <w:num w:numId="1" w16cid:durableId="106777387">
    <w:abstractNumId w:val="3"/>
  </w:num>
  <w:num w:numId="2" w16cid:durableId="149365989">
    <w:abstractNumId w:val="4"/>
  </w:num>
  <w:num w:numId="3" w16cid:durableId="1304696293">
    <w:abstractNumId w:val="1"/>
  </w:num>
  <w:num w:numId="4" w16cid:durableId="88359301">
    <w:abstractNumId w:val="0"/>
  </w:num>
  <w:num w:numId="5" w16cid:durableId="169719636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ttachedTemplate r:id="rId1"/>
  <w:defaultTabStop w:val="1304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102C"/>
    <w:rsid w:val="00021EEF"/>
    <w:rsid w:val="00026E65"/>
    <w:rsid w:val="00035BCE"/>
    <w:rsid w:val="00037867"/>
    <w:rsid w:val="0004072B"/>
    <w:rsid w:val="000518FD"/>
    <w:rsid w:val="0005230A"/>
    <w:rsid w:val="000625A7"/>
    <w:rsid w:val="0006583A"/>
    <w:rsid w:val="000704E2"/>
    <w:rsid w:val="00074480"/>
    <w:rsid w:val="0007699C"/>
    <w:rsid w:val="00084382"/>
    <w:rsid w:val="000939ED"/>
    <w:rsid w:val="000A165F"/>
    <w:rsid w:val="000A3990"/>
    <w:rsid w:val="000A3B07"/>
    <w:rsid w:val="000B0BF1"/>
    <w:rsid w:val="000B5AC0"/>
    <w:rsid w:val="000C1744"/>
    <w:rsid w:val="000C2E03"/>
    <w:rsid w:val="000D186A"/>
    <w:rsid w:val="000D7599"/>
    <w:rsid w:val="000E1EBC"/>
    <w:rsid w:val="000E7180"/>
    <w:rsid w:val="000F29E4"/>
    <w:rsid w:val="000F700A"/>
    <w:rsid w:val="001018DD"/>
    <w:rsid w:val="00104F40"/>
    <w:rsid w:val="001062EF"/>
    <w:rsid w:val="00116F19"/>
    <w:rsid w:val="00117A0C"/>
    <w:rsid w:val="00120BB5"/>
    <w:rsid w:val="00122275"/>
    <w:rsid w:val="00131B8D"/>
    <w:rsid w:val="001409D3"/>
    <w:rsid w:val="00144FED"/>
    <w:rsid w:val="00151A4B"/>
    <w:rsid w:val="00157FB7"/>
    <w:rsid w:val="00183597"/>
    <w:rsid w:val="001855A5"/>
    <w:rsid w:val="00185B3E"/>
    <w:rsid w:val="00191CA9"/>
    <w:rsid w:val="001942DB"/>
    <w:rsid w:val="001A1302"/>
    <w:rsid w:val="001A474D"/>
    <w:rsid w:val="001B0334"/>
    <w:rsid w:val="001B21F2"/>
    <w:rsid w:val="001B560A"/>
    <w:rsid w:val="001D54CB"/>
    <w:rsid w:val="001E1228"/>
    <w:rsid w:val="001E2737"/>
    <w:rsid w:val="001E2984"/>
    <w:rsid w:val="001E339B"/>
    <w:rsid w:val="001F42A7"/>
    <w:rsid w:val="001F5667"/>
    <w:rsid w:val="00203DE8"/>
    <w:rsid w:val="00211024"/>
    <w:rsid w:val="00212C6F"/>
    <w:rsid w:val="00220750"/>
    <w:rsid w:val="002257C1"/>
    <w:rsid w:val="002264DB"/>
    <w:rsid w:val="00227046"/>
    <w:rsid w:val="002318A2"/>
    <w:rsid w:val="00232F32"/>
    <w:rsid w:val="002344D8"/>
    <w:rsid w:val="00235EFB"/>
    <w:rsid w:val="002403E9"/>
    <w:rsid w:val="00241A7D"/>
    <w:rsid w:val="00245C20"/>
    <w:rsid w:val="00247773"/>
    <w:rsid w:val="00253F62"/>
    <w:rsid w:val="0026240E"/>
    <w:rsid w:val="00262604"/>
    <w:rsid w:val="00262D65"/>
    <w:rsid w:val="00276853"/>
    <w:rsid w:val="002901B9"/>
    <w:rsid w:val="00293B0E"/>
    <w:rsid w:val="002A28F1"/>
    <w:rsid w:val="002A315A"/>
    <w:rsid w:val="002A76BE"/>
    <w:rsid w:val="002B454C"/>
    <w:rsid w:val="002C0C54"/>
    <w:rsid w:val="002C61FC"/>
    <w:rsid w:val="002C744E"/>
    <w:rsid w:val="002D53D3"/>
    <w:rsid w:val="002D76E4"/>
    <w:rsid w:val="002E46A6"/>
    <w:rsid w:val="002E7EDD"/>
    <w:rsid w:val="00300B16"/>
    <w:rsid w:val="00310B74"/>
    <w:rsid w:val="003129CC"/>
    <w:rsid w:val="00335373"/>
    <w:rsid w:val="00340C31"/>
    <w:rsid w:val="00344A79"/>
    <w:rsid w:val="00362079"/>
    <w:rsid w:val="003646A5"/>
    <w:rsid w:val="00372E83"/>
    <w:rsid w:val="00391FA0"/>
    <w:rsid w:val="00395AC4"/>
    <w:rsid w:val="003A2FDC"/>
    <w:rsid w:val="003A38F4"/>
    <w:rsid w:val="003C000B"/>
    <w:rsid w:val="003C1541"/>
    <w:rsid w:val="003D3F9D"/>
    <w:rsid w:val="003D4525"/>
    <w:rsid w:val="003D67A8"/>
    <w:rsid w:val="003E5FA3"/>
    <w:rsid w:val="003F16A5"/>
    <w:rsid w:val="003F6815"/>
    <w:rsid w:val="003F68CB"/>
    <w:rsid w:val="004046B7"/>
    <w:rsid w:val="00404A78"/>
    <w:rsid w:val="00415DD0"/>
    <w:rsid w:val="0042002C"/>
    <w:rsid w:val="004206AF"/>
    <w:rsid w:val="0043633D"/>
    <w:rsid w:val="00445558"/>
    <w:rsid w:val="00465AC6"/>
    <w:rsid w:val="00467CAC"/>
    <w:rsid w:val="0047102C"/>
    <w:rsid w:val="004759E9"/>
    <w:rsid w:val="0047705C"/>
    <w:rsid w:val="004919B5"/>
    <w:rsid w:val="004936DE"/>
    <w:rsid w:val="00493DD9"/>
    <w:rsid w:val="004A28DF"/>
    <w:rsid w:val="004B3EBA"/>
    <w:rsid w:val="004C673E"/>
    <w:rsid w:val="004F1E84"/>
    <w:rsid w:val="004F6C82"/>
    <w:rsid w:val="005046DA"/>
    <w:rsid w:val="00504A88"/>
    <w:rsid w:val="005104EE"/>
    <w:rsid w:val="0051469E"/>
    <w:rsid w:val="00524267"/>
    <w:rsid w:val="0052596B"/>
    <w:rsid w:val="005269FE"/>
    <w:rsid w:val="00532B7B"/>
    <w:rsid w:val="00547F8F"/>
    <w:rsid w:val="00552EDC"/>
    <w:rsid w:val="005653E4"/>
    <w:rsid w:val="00577F51"/>
    <w:rsid w:val="00583896"/>
    <w:rsid w:val="00584932"/>
    <w:rsid w:val="00584A55"/>
    <w:rsid w:val="005A2179"/>
    <w:rsid w:val="005A6C42"/>
    <w:rsid w:val="005B3BC8"/>
    <w:rsid w:val="005C4C17"/>
    <w:rsid w:val="005D0A84"/>
    <w:rsid w:val="005E3B8F"/>
    <w:rsid w:val="005F2983"/>
    <w:rsid w:val="0061038C"/>
    <w:rsid w:val="00611C05"/>
    <w:rsid w:val="0061560B"/>
    <w:rsid w:val="00634A39"/>
    <w:rsid w:val="00636079"/>
    <w:rsid w:val="006373A6"/>
    <w:rsid w:val="00643741"/>
    <w:rsid w:val="0064593B"/>
    <w:rsid w:val="0066088B"/>
    <w:rsid w:val="00665F66"/>
    <w:rsid w:val="00670423"/>
    <w:rsid w:val="00670E03"/>
    <w:rsid w:val="00677C96"/>
    <w:rsid w:val="006952F9"/>
    <w:rsid w:val="006A0B59"/>
    <w:rsid w:val="006A5CE8"/>
    <w:rsid w:val="006B1C60"/>
    <w:rsid w:val="006C4A40"/>
    <w:rsid w:val="006C64D6"/>
    <w:rsid w:val="006C74D6"/>
    <w:rsid w:val="006D21A3"/>
    <w:rsid w:val="006D561E"/>
    <w:rsid w:val="006E2B75"/>
    <w:rsid w:val="006E32C7"/>
    <w:rsid w:val="006F62E5"/>
    <w:rsid w:val="00700F1C"/>
    <w:rsid w:val="00710C48"/>
    <w:rsid w:val="00711F32"/>
    <w:rsid w:val="00712632"/>
    <w:rsid w:val="0071478E"/>
    <w:rsid w:val="007259C0"/>
    <w:rsid w:val="00726EED"/>
    <w:rsid w:val="00727CF4"/>
    <w:rsid w:val="007363DF"/>
    <w:rsid w:val="00737F51"/>
    <w:rsid w:val="007476AD"/>
    <w:rsid w:val="007665B5"/>
    <w:rsid w:val="00773233"/>
    <w:rsid w:val="007872E2"/>
    <w:rsid w:val="00787DDD"/>
    <w:rsid w:val="00795A24"/>
    <w:rsid w:val="00796D35"/>
    <w:rsid w:val="00797BEB"/>
    <w:rsid w:val="007A1C21"/>
    <w:rsid w:val="007B0697"/>
    <w:rsid w:val="007B41A7"/>
    <w:rsid w:val="007B6081"/>
    <w:rsid w:val="007F4116"/>
    <w:rsid w:val="0081301E"/>
    <w:rsid w:val="00817936"/>
    <w:rsid w:val="0082330D"/>
    <w:rsid w:val="008270FB"/>
    <w:rsid w:val="008343DB"/>
    <w:rsid w:val="00836E95"/>
    <w:rsid w:val="00837696"/>
    <w:rsid w:val="0084401F"/>
    <w:rsid w:val="00850205"/>
    <w:rsid w:val="00853A21"/>
    <w:rsid w:val="00853D04"/>
    <w:rsid w:val="00856E38"/>
    <w:rsid w:val="008628F0"/>
    <w:rsid w:val="00862CC8"/>
    <w:rsid w:val="008679FC"/>
    <w:rsid w:val="008744C3"/>
    <w:rsid w:val="00897988"/>
    <w:rsid w:val="008A3184"/>
    <w:rsid w:val="008B2445"/>
    <w:rsid w:val="008D017B"/>
    <w:rsid w:val="008D253D"/>
    <w:rsid w:val="008D2A31"/>
    <w:rsid w:val="008D2F93"/>
    <w:rsid w:val="008D3C0F"/>
    <w:rsid w:val="008E4640"/>
    <w:rsid w:val="008E6B6A"/>
    <w:rsid w:val="008F23E4"/>
    <w:rsid w:val="008F54C4"/>
    <w:rsid w:val="008F5569"/>
    <w:rsid w:val="00902674"/>
    <w:rsid w:val="00904245"/>
    <w:rsid w:val="0090646F"/>
    <w:rsid w:val="00913D88"/>
    <w:rsid w:val="009144F1"/>
    <w:rsid w:val="0092423F"/>
    <w:rsid w:val="009243E4"/>
    <w:rsid w:val="00946133"/>
    <w:rsid w:val="009467A9"/>
    <w:rsid w:val="009557A4"/>
    <w:rsid w:val="009636E7"/>
    <w:rsid w:val="00964042"/>
    <w:rsid w:val="009653BC"/>
    <w:rsid w:val="00991F88"/>
    <w:rsid w:val="009A0658"/>
    <w:rsid w:val="009B5211"/>
    <w:rsid w:val="009C7618"/>
    <w:rsid w:val="009D0520"/>
    <w:rsid w:val="009D70DB"/>
    <w:rsid w:val="009E00DD"/>
    <w:rsid w:val="009E1E3C"/>
    <w:rsid w:val="009F3319"/>
    <w:rsid w:val="00A0411F"/>
    <w:rsid w:val="00A0478A"/>
    <w:rsid w:val="00A1016F"/>
    <w:rsid w:val="00A249B9"/>
    <w:rsid w:val="00A30931"/>
    <w:rsid w:val="00A42202"/>
    <w:rsid w:val="00A43119"/>
    <w:rsid w:val="00A579B9"/>
    <w:rsid w:val="00A641E5"/>
    <w:rsid w:val="00A666AE"/>
    <w:rsid w:val="00A70025"/>
    <w:rsid w:val="00A70187"/>
    <w:rsid w:val="00A75EC9"/>
    <w:rsid w:val="00A83B94"/>
    <w:rsid w:val="00A85147"/>
    <w:rsid w:val="00A93759"/>
    <w:rsid w:val="00A948E6"/>
    <w:rsid w:val="00AA5A4C"/>
    <w:rsid w:val="00AB52B1"/>
    <w:rsid w:val="00AC52E3"/>
    <w:rsid w:val="00AD1E9F"/>
    <w:rsid w:val="00B00EAE"/>
    <w:rsid w:val="00B139C4"/>
    <w:rsid w:val="00B1480B"/>
    <w:rsid w:val="00B23B10"/>
    <w:rsid w:val="00B313A5"/>
    <w:rsid w:val="00B315FD"/>
    <w:rsid w:val="00B43D58"/>
    <w:rsid w:val="00B54B33"/>
    <w:rsid w:val="00B567BB"/>
    <w:rsid w:val="00B61A76"/>
    <w:rsid w:val="00B70202"/>
    <w:rsid w:val="00B81AF4"/>
    <w:rsid w:val="00B822EC"/>
    <w:rsid w:val="00B828D0"/>
    <w:rsid w:val="00B82D6E"/>
    <w:rsid w:val="00B859EA"/>
    <w:rsid w:val="00B879FB"/>
    <w:rsid w:val="00B9345A"/>
    <w:rsid w:val="00B94648"/>
    <w:rsid w:val="00B94D28"/>
    <w:rsid w:val="00B96219"/>
    <w:rsid w:val="00BA047F"/>
    <w:rsid w:val="00BA42AE"/>
    <w:rsid w:val="00BA4EB8"/>
    <w:rsid w:val="00BA7F14"/>
    <w:rsid w:val="00BB5378"/>
    <w:rsid w:val="00BC28E6"/>
    <w:rsid w:val="00BD29B7"/>
    <w:rsid w:val="00BE4C4E"/>
    <w:rsid w:val="00BF206E"/>
    <w:rsid w:val="00C050B6"/>
    <w:rsid w:val="00C0596C"/>
    <w:rsid w:val="00C167FE"/>
    <w:rsid w:val="00C37C16"/>
    <w:rsid w:val="00C532CB"/>
    <w:rsid w:val="00C57208"/>
    <w:rsid w:val="00C611D6"/>
    <w:rsid w:val="00C637FF"/>
    <w:rsid w:val="00C65B1D"/>
    <w:rsid w:val="00C83B7D"/>
    <w:rsid w:val="00C914C0"/>
    <w:rsid w:val="00C927AC"/>
    <w:rsid w:val="00CA734A"/>
    <w:rsid w:val="00CB6B93"/>
    <w:rsid w:val="00CC120B"/>
    <w:rsid w:val="00CC31B0"/>
    <w:rsid w:val="00CC583D"/>
    <w:rsid w:val="00CD1B0C"/>
    <w:rsid w:val="00CE21B8"/>
    <w:rsid w:val="00CE23D6"/>
    <w:rsid w:val="00CE61FB"/>
    <w:rsid w:val="00D0374B"/>
    <w:rsid w:val="00D04FC1"/>
    <w:rsid w:val="00D277DA"/>
    <w:rsid w:val="00D35184"/>
    <w:rsid w:val="00D46B84"/>
    <w:rsid w:val="00D654B5"/>
    <w:rsid w:val="00D66835"/>
    <w:rsid w:val="00D707D0"/>
    <w:rsid w:val="00D75712"/>
    <w:rsid w:val="00D77939"/>
    <w:rsid w:val="00D9194D"/>
    <w:rsid w:val="00DA2B54"/>
    <w:rsid w:val="00DB57D8"/>
    <w:rsid w:val="00DB5839"/>
    <w:rsid w:val="00DB7F66"/>
    <w:rsid w:val="00DC400E"/>
    <w:rsid w:val="00DD357B"/>
    <w:rsid w:val="00DD7B5A"/>
    <w:rsid w:val="00DE03BB"/>
    <w:rsid w:val="00DF4293"/>
    <w:rsid w:val="00E25D55"/>
    <w:rsid w:val="00E3089C"/>
    <w:rsid w:val="00E34A66"/>
    <w:rsid w:val="00E3569A"/>
    <w:rsid w:val="00E40929"/>
    <w:rsid w:val="00E45E9D"/>
    <w:rsid w:val="00E625C3"/>
    <w:rsid w:val="00E632F9"/>
    <w:rsid w:val="00E663D7"/>
    <w:rsid w:val="00E730EC"/>
    <w:rsid w:val="00E746B1"/>
    <w:rsid w:val="00E86E65"/>
    <w:rsid w:val="00E87860"/>
    <w:rsid w:val="00E9228D"/>
    <w:rsid w:val="00EA1B4F"/>
    <w:rsid w:val="00EB6026"/>
    <w:rsid w:val="00EC0F48"/>
    <w:rsid w:val="00EE0FA0"/>
    <w:rsid w:val="00EE4754"/>
    <w:rsid w:val="00EE496E"/>
    <w:rsid w:val="00EF62A8"/>
    <w:rsid w:val="00F0042C"/>
    <w:rsid w:val="00F1215D"/>
    <w:rsid w:val="00F17F84"/>
    <w:rsid w:val="00F220F9"/>
    <w:rsid w:val="00F36FB3"/>
    <w:rsid w:val="00F377FD"/>
    <w:rsid w:val="00F432B1"/>
    <w:rsid w:val="00F45770"/>
    <w:rsid w:val="00F50C28"/>
    <w:rsid w:val="00F51529"/>
    <w:rsid w:val="00F53BB9"/>
    <w:rsid w:val="00F6569E"/>
    <w:rsid w:val="00F732A4"/>
    <w:rsid w:val="00FB0E3A"/>
    <w:rsid w:val="00FB4CE0"/>
    <w:rsid w:val="00FB5FDD"/>
    <w:rsid w:val="00FC27AB"/>
    <w:rsid w:val="00FE262A"/>
    <w:rsid w:val="00FE4EB7"/>
    <w:rsid w:val="00FE5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98560F2"/>
  <w15:chartTrackingRefBased/>
  <w15:docId w15:val="{9104C35E-311F-47B5-9E38-3091523EB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ali">
    <w:name w:val="Normal"/>
    <w:uiPriority w:val="6"/>
    <w:qFormat/>
    <w:rsid w:val="00B567BB"/>
    <w:pPr>
      <w:spacing w:after="220" w:line="240" w:lineRule="auto"/>
      <w:contextualSpacing/>
    </w:pPr>
    <w:rPr>
      <w:rFonts w:ascii="Arial" w:hAnsi="Arial"/>
    </w:rPr>
  </w:style>
  <w:style w:type="paragraph" w:styleId="Otsikko1">
    <w:name w:val="heading 1"/>
    <w:basedOn w:val="Normaali"/>
    <w:next w:val="Body"/>
    <w:link w:val="Otsikko1Char"/>
    <w:uiPriority w:val="3"/>
    <w:qFormat/>
    <w:rsid w:val="00D77939"/>
    <w:pPr>
      <w:keepNext/>
      <w:keepLines/>
      <w:contextualSpacing w:val="0"/>
      <w:outlineLvl w:val="0"/>
    </w:pPr>
    <w:rPr>
      <w:rFonts w:eastAsiaTheme="majorEastAsia" w:cstheme="majorBidi"/>
      <w:b/>
      <w:szCs w:val="32"/>
    </w:rPr>
  </w:style>
  <w:style w:type="paragraph" w:styleId="Otsikko2">
    <w:name w:val="heading 2"/>
    <w:basedOn w:val="Normaali"/>
    <w:next w:val="Body"/>
    <w:link w:val="Otsikko2Char"/>
    <w:uiPriority w:val="4"/>
    <w:qFormat/>
    <w:rsid w:val="00D77939"/>
    <w:pPr>
      <w:keepNext/>
      <w:keepLines/>
      <w:contextualSpacing w:val="0"/>
      <w:outlineLvl w:val="1"/>
    </w:pPr>
    <w:rPr>
      <w:rFonts w:eastAsiaTheme="majorEastAsia" w:cstheme="majorBidi"/>
      <w:szCs w:val="26"/>
    </w:rPr>
  </w:style>
  <w:style w:type="paragraph" w:styleId="Otsikko3">
    <w:name w:val="heading 3"/>
    <w:basedOn w:val="Normaali"/>
    <w:next w:val="Body"/>
    <w:link w:val="Otsikko3Char"/>
    <w:uiPriority w:val="9"/>
    <w:semiHidden/>
    <w:qFormat/>
    <w:rsid w:val="00CD1B0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Kappaleenoletusfontti">
    <w:name w:val="Default Paragraph Font"/>
    <w:uiPriority w:val="1"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character" w:customStyle="1" w:styleId="Otsikko1Char">
    <w:name w:val="Otsikko 1 Char"/>
    <w:basedOn w:val="Kappaleenoletusfontti"/>
    <w:link w:val="Otsikko1"/>
    <w:uiPriority w:val="3"/>
    <w:rsid w:val="008B2445"/>
    <w:rPr>
      <w:rFonts w:ascii="Arial" w:eastAsiaTheme="majorEastAsia" w:hAnsi="Arial" w:cstheme="majorBidi"/>
      <w:b/>
      <w:szCs w:val="32"/>
    </w:rPr>
  </w:style>
  <w:style w:type="character" w:customStyle="1" w:styleId="Otsikko2Char">
    <w:name w:val="Otsikko 2 Char"/>
    <w:basedOn w:val="Kappaleenoletusfontti"/>
    <w:link w:val="Otsikko2"/>
    <w:uiPriority w:val="4"/>
    <w:rsid w:val="008B2445"/>
    <w:rPr>
      <w:rFonts w:ascii="Arial" w:eastAsiaTheme="majorEastAsia" w:hAnsi="Arial" w:cstheme="majorBidi"/>
      <w:szCs w:val="26"/>
    </w:rPr>
  </w:style>
  <w:style w:type="paragraph" w:styleId="Luettelokappale">
    <w:name w:val="List Paragraph"/>
    <w:basedOn w:val="Normaali"/>
    <w:uiPriority w:val="6"/>
    <w:qFormat/>
    <w:rsid w:val="006373A6"/>
    <w:pPr>
      <w:numPr>
        <w:numId w:val="4"/>
      </w:numPr>
      <w:ind w:left="1661" w:hanging="357"/>
    </w:pPr>
  </w:style>
  <w:style w:type="table" w:styleId="TaulukkoRuudukko">
    <w:name w:val="Table Grid"/>
    <w:basedOn w:val="Normaalitaulukko"/>
    <w:uiPriority w:val="39"/>
    <w:rsid w:val="005259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Voimakas">
    <w:name w:val="Strong"/>
    <w:basedOn w:val="Kappaleenoletusfontti"/>
    <w:uiPriority w:val="22"/>
    <w:unhideWhenUsed/>
    <w:qFormat/>
    <w:rsid w:val="004A28DF"/>
    <w:rPr>
      <w:rFonts w:ascii="Arial" w:hAnsi="Arial"/>
      <w:b/>
      <w:bCs/>
      <w:sz w:val="22"/>
    </w:rPr>
  </w:style>
  <w:style w:type="paragraph" w:styleId="Yltunniste">
    <w:name w:val="header"/>
    <w:basedOn w:val="Normaali"/>
    <w:link w:val="YltunnisteChar"/>
    <w:uiPriority w:val="99"/>
    <w:unhideWhenUsed/>
    <w:rsid w:val="00850205"/>
    <w:pPr>
      <w:tabs>
        <w:tab w:val="center" w:pos="4819"/>
        <w:tab w:val="right" w:pos="9638"/>
      </w:tabs>
      <w:spacing w:after="0"/>
    </w:pPr>
  </w:style>
  <w:style w:type="character" w:customStyle="1" w:styleId="YltunnisteChar">
    <w:name w:val="Ylätunniste Char"/>
    <w:basedOn w:val="Kappaleenoletusfontti"/>
    <w:link w:val="Yltunniste"/>
    <w:uiPriority w:val="99"/>
    <w:rsid w:val="00850205"/>
    <w:rPr>
      <w:rFonts w:ascii="Arial" w:hAnsi="Arial"/>
    </w:rPr>
  </w:style>
  <w:style w:type="paragraph" w:styleId="Alatunniste">
    <w:name w:val="footer"/>
    <w:basedOn w:val="Normaali"/>
    <w:link w:val="AlatunnisteChar"/>
    <w:uiPriority w:val="99"/>
    <w:semiHidden/>
    <w:rsid w:val="00850205"/>
    <w:pPr>
      <w:tabs>
        <w:tab w:val="center" w:pos="4819"/>
        <w:tab w:val="right" w:pos="9638"/>
      </w:tabs>
      <w:spacing w:after="0"/>
    </w:pPr>
  </w:style>
  <w:style w:type="character" w:customStyle="1" w:styleId="AlatunnisteChar">
    <w:name w:val="Alatunniste Char"/>
    <w:basedOn w:val="Kappaleenoletusfontti"/>
    <w:link w:val="Alatunniste"/>
    <w:uiPriority w:val="99"/>
    <w:semiHidden/>
    <w:rsid w:val="007F4116"/>
    <w:rPr>
      <w:rFonts w:ascii="Arial" w:hAnsi="Arial"/>
    </w:rPr>
  </w:style>
  <w:style w:type="paragraph" w:customStyle="1" w:styleId="Body">
    <w:name w:val="Body"/>
    <w:basedOn w:val="Normaali"/>
    <w:link w:val="BodyChar"/>
    <w:qFormat/>
    <w:rsid w:val="0090646F"/>
    <w:pPr>
      <w:ind w:left="1304"/>
      <w:contextualSpacing w:val="0"/>
    </w:pPr>
  </w:style>
  <w:style w:type="character" w:customStyle="1" w:styleId="BodyChar">
    <w:name w:val="Body Char"/>
    <w:basedOn w:val="Kappaleenoletusfontti"/>
    <w:link w:val="Body"/>
    <w:rsid w:val="0090646F"/>
    <w:rPr>
      <w:rFonts w:ascii="Arial" w:hAnsi="Arial"/>
    </w:rPr>
  </w:style>
  <w:style w:type="character" w:customStyle="1" w:styleId="Otsikko3Char">
    <w:name w:val="Otsikko 3 Char"/>
    <w:basedOn w:val="Kappaleenoletusfontti"/>
    <w:link w:val="Otsikko3"/>
    <w:uiPriority w:val="9"/>
    <w:semiHidden/>
    <w:rsid w:val="007F411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Kommentinviite">
    <w:name w:val="annotation reference"/>
    <w:basedOn w:val="Kappaleenoletusfontti"/>
    <w:uiPriority w:val="99"/>
    <w:semiHidden/>
    <w:unhideWhenUsed/>
    <w:rsid w:val="00584932"/>
    <w:rPr>
      <w:sz w:val="16"/>
      <w:szCs w:val="16"/>
    </w:rPr>
  </w:style>
  <w:style w:type="paragraph" w:styleId="Kommentinteksti">
    <w:name w:val="annotation text"/>
    <w:basedOn w:val="Normaali"/>
    <w:link w:val="KommentintekstiChar"/>
    <w:uiPriority w:val="99"/>
    <w:semiHidden/>
    <w:unhideWhenUsed/>
    <w:rsid w:val="00584932"/>
    <w:rPr>
      <w:sz w:val="20"/>
      <w:szCs w:val="20"/>
    </w:rPr>
  </w:style>
  <w:style w:type="character" w:customStyle="1" w:styleId="KommentintekstiChar">
    <w:name w:val="Kommentin teksti Char"/>
    <w:basedOn w:val="Kappaleenoletusfontti"/>
    <w:link w:val="Kommentinteksti"/>
    <w:uiPriority w:val="99"/>
    <w:semiHidden/>
    <w:rsid w:val="00584932"/>
    <w:rPr>
      <w:rFonts w:ascii="Arial" w:hAnsi="Arial"/>
      <w:sz w:val="20"/>
      <w:szCs w:val="20"/>
    </w:rPr>
  </w:style>
  <w:style w:type="paragraph" w:styleId="Kommentinotsikko">
    <w:name w:val="annotation subject"/>
    <w:basedOn w:val="Kommentinteksti"/>
    <w:next w:val="Kommentinteksti"/>
    <w:link w:val="KommentinotsikkoChar"/>
    <w:uiPriority w:val="99"/>
    <w:semiHidden/>
    <w:unhideWhenUsed/>
    <w:rsid w:val="00584932"/>
    <w:rPr>
      <w:b/>
      <w:bCs/>
    </w:rPr>
  </w:style>
  <w:style w:type="character" w:customStyle="1" w:styleId="KommentinotsikkoChar">
    <w:name w:val="Kommentin otsikko Char"/>
    <w:basedOn w:val="KommentintekstiChar"/>
    <w:link w:val="Kommentinotsikko"/>
    <w:uiPriority w:val="99"/>
    <w:semiHidden/>
    <w:rsid w:val="00584932"/>
    <w:rPr>
      <w:rFonts w:ascii="Arial" w:hAnsi="Arial"/>
      <w:b/>
      <w:bCs/>
      <w:sz w:val="20"/>
      <w:szCs w:val="20"/>
    </w:rPr>
  </w:style>
  <w:style w:type="paragraph" w:styleId="Kuvaotsikko">
    <w:name w:val="caption"/>
    <w:basedOn w:val="Body"/>
    <w:next w:val="Body"/>
    <w:uiPriority w:val="6"/>
    <w:unhideWhenUsed/>
    <w:qFormat/>
    <w:rsid w:val="00DA2B54"/>
    <w:pPr>
      <w:spacing w:after="120"/>
    </w:pPr>
    <w:rPr>
      <w:iCs/>
      <w:szCs w:val="18"/>
    </w:rPr>
  </w:style>
  <w:style w:type="paragraph" w:styleId="Eivli">
    <w:name w:val="No Spacing"/>
    <w:basedOn w:val="Body"/>
    <w:uiPriority w:val="99"/>
    <w:qFormat/>
    <w:rsid w:val="006A5CE8"/>
    <w:pPr>
      <w:spacing w:after="0"/>
      <w:contextualSpacing/>
    </w:pPr>
  </w:style>
  <w:style w:type="character" w:styleId="Paikkamerkkiteksti">
    <w:name w:val="Placeholder Text"/>
    <w:basedOn w:val="Kappaleenoletusfontti"/>
    <w:uiPriority w:val="99"/>
    <w:semiHidden/>
    <w:rsid w:val="00B859EA"/>
    <w:rPr>
      <w:color w:val="808080"/>
    </w:rPr>
  </w:style>
  <w:style w:type="character" w:customStyle="1" w:styleId="Syttkentt">
    <w:name w:val="Syöttökentät"/>
    <w:basedOn w:val="Kappaleenoletusfontti"/>
    <w:uiPriority w:val="1"/>
    <w:rsid w:val="00B859EA"/>
    <w:rPr>
      <w:rFonts w:ascii="Arial" w:hAnsi="Arial"/>
      <w:sz w:val="22"/>
    </w:rPr>
  </w:style>
  <w:style w:type="character" w:customStyle="1" w:styleId="Bold">
    <w:name w:val="Bold"/>
    <w:basedOn w:val="Kappaleenoletusfontti"/>
    <w:uiPriority w:val="1"/>
    <w:rsid w:val="00B859EA"/>
    <w:rPr>
      <w:rFonts w:ascii="Arial" w:hAnsi="Arial"/>
      <w:b/>
      <w:sz w:val="22"/>
    </w:rPr>
  </w:style>
  <w:style w:type="paragraph" w:styleId="HTML-esimuotoiltu">
    <w:name w:val="HTML Preformatted"/>
    <w:basedOn w:val="Normaali"/>
    <w:link w:val="HTML-esimuotoiltuChar"/>
    <w:uiPriority w:val="99"/>
    <w:semiHidden/>
    <w:unhideWhenUsed/>
    <w:rsid w:val="0047102C"/>
    <w:pPr>
      <w:spacing w:after="0"/>
    </w:pPr>
    <w:rPr>
      <w:rFonts w:ascii="Consolas" w:hAnsi="Consolas"/>
      <w:sz w:val="20"/>
      <w:szCs w:val="20"/>
    </w:rPr>
  </w:style>
  <w:style w:type="character" w:customStyle="1" w:styleId="HTML-esimuotoiltuChar">
    <w:name w:val="HTML-esimuotoiltu Char"/>
    <w:basedOn w:val="Kappaleenoletusfontti"/>
    <w:link w:val="HTML-esimuotoiltu"/>
    <w:uiPriority w:val="99"/>
    <w:semiHidden/>
    <w:rsid w:val="0047102C"/>
    <w:rPr>
      <w:rFonts w:ascii="Consolas" w:hAnsi="Consolas"/>
      <w:sz w:val="20"/>
      <w:szCs w:val="20"/>
    </w:rPr>
  </w:style>
  <w:style w:type="character" w:styleId="Hyperlinkki">
    <w:name w:val="Hyperlink"/>
    <w:basedOn w:val="Kappaleenoletusfontti"/>
    <w:uiPriority w:val="99"/>
    <w:unhideWhenUsed/>
    <w:rsid w:val="00AC52E3"/>
    <w:rPr>
      <w:color w:val="0563C1" w:themeColor="hyperlink"/>
      <w:u w:val="single"/>
    </w:rPr>
  </w:style>
  <w:style w:type="character" w:styleId="Ratkaisematonmaininta">
    <w:name w:val="Unresolved Mention"/>
    <w:basedOn w:val="Kappaleenoletusfontti"/>
    <w:uiPriority w:val="99"/>
    <w:semiHidden/>
    <w:unhideWhenUsed/>
    <w:rsid w:val="00AC52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324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7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7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6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docs.saltproject.io/salt/install-guide/en/3007/topics/start-salt-services.html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digitalocean.com/community/tutorials/how-to-install-the-apache-web-server-on-debian-11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terokarvinen.com/2006/06/04/raportin-kirjoittaminen-4/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terokarvinen.com/2018/03/28/salt-quickstart-salt-stack-master-and-slave-on-ubuntu-linux/" TargetMode="Externa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terokarvinen.com/2021/salt-run-command-locally/" TargetMode="External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akke\Downloads\Harjoitusty&#246;n+mallipohja(5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FFE1BC-DE58-4A2A-8778-0BC0973C21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Harjoitustyön+mallipohja(5)</Template>
  <TotalTime>48</TotalTime>
  <Pages>1</Pages>
  <Words>430</Words>
  <Characters>3491</Characters>
  <Application>Microsoft Office Word</Application>
  <DocSecurity>0</DocSecurity>
  <Lines>29</Lines>
  <Paragraphs>7</Paragraphs>
  <ScaleCrop>false</ScaleCrop>
  <HeadingPairs>
    <vt:vector size="4" baseType="variant">
      <vt:variant>
        <vt:lpstr>Otsikko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&lt;Päivitä tämä&gt;</vt:lpstr>
      <vt:lpstr>&lt;Päivitä tämä&gt;</vt:lpstr>
    </vt:vector>
  </TitlesOfParts>
  <Company/>
  <LinksUpToDate>false</LinksUpToDate>
  <CharactersWithSpaces>3914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&lt;Päivitä tämä&gt;</dc:title>
  <dc:subject/>
  <dc:creator>Sakke</dc:creator>
  <cp:keywords/>
  <dc:description>&lt;Päivitä tähän asiakirjatyyppi&gt;</dc:description>
  <cp:lastModifiedBy>Lavila Sakke</cp:lastModifiedBy>
  <cp:revision>2</cp:revision>
  <dcterms:created xsi:type="dcterms:W3CDTF">2024-10-30T02:06:00Z</dcterms:created>
  <dcterms:modified xsi:type="dcterms:W3CDTF">2024-10-30T02:54:00Z</dcterms:modified>
  <cp:category>&lt;Päivitä tähän asiakirjatyyppi&gt;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otebook type">
    <vt:lpwstr>Notebook type</vt:lpwstr>
  </property>
</Properties>
</file>